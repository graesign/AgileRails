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F0" w:rsidRPr="00DC470B" w:rsidRDefault="00C33EF0">
      <w:pPr>
        <w:rPr>
          <w:b/>
          <w:bCs/>
          <w:sz w:val="32"/>
          <w:szCs w:val="32"/>
        </w:rPr>
      </w:pPr>
      <w:r w:rsidRPr="00DC470B">
        <w:rPr>
          <w:b/>
          <w:bCs/>
          <w:sz w:val="32"/>
          <w:szCs w:val="32"/>
        </w:rPr>
        <w:t>Handleiding Project Railcab:</w:t>
      </w:r>
    </w:p>
    <w:p w:rsidR="00C33EF0" w:rsidRDefault="00C33EF0">
      <w:r w:rsidRPr="00F672D2">
        <w:t>Deze handleiding zal stap voor stap uit</w:t>
      </w:r>
      <w:r>
        <w:t>leggen hoe het programma werkt, voordat u begint dient de applicatie gestart te worden.</w:t>
      </w:r>
    </w:p>
    <w:p w:rsidR="00C33EF0" w:rsidRDefault="00C33EF0">
      <w:r>
        <w:t>Stap  1:</w:t>
      </w:r>
    </w:p>
    <w:p w:rsidR="00C33EF0" w:rsidRDefault="00C33EF0" w:rsidP="00F672D2">
      <w:pPr>
        <w:pStyle w:val="ListParagraph"/>
        <w:numPr>
          <w:ilvl w:val="0"/>
          <w:numId w:val="1"/>
        </w:numPr>
      </w:pPr>
      <w:r>
        <w:t>Via deze knop kan de simulatie gestart worden, hiervan word een melding in het log gemaakt. Hierna wordt de tijd gestart en begint de simulatie te lopen.</w:t>
      </w:r>
    </w:p>
    <w:p w:rsidR="00C33EF0" w:rsidRDefault="00C33EF0" w:rsidP="00F672D2">
      <w:r>
        <w:t>Stap 2:</w:t>
      </w:r>
    </w:p>
    <w:p w:rsidR="00C33EF0" w:rsidRDefault="00C33EF0" w:rsidP="00F672D2">
      <w:pPr>
        <w:pStyle w:val="ListParagraph"/>
        <w:numPr>
          <w:ilvl w:val="0"/>
          <w:numId w:val="1"/>
        </w:numPr>
      </w:pPr>
      <w:r>
        <w:t>Als de behoefte bestaat de simulatie te pauzeren kan van deze knop gebruik gemaakt worden.</w:t>
      </w:r>
    </w:p>
    <w:p w:rsidR="00C33EF0" w:rsidRDefault="00C33EF0" w:rsidP="00F672D2">
      <w:r>
        <w:t>Reiziger aanmaken Stap  3, 4, 5, 6 en 7:</w:t>
      </w:r>
    </w:p>
    <w:p w:rsidR="00C33EF0" w:rsidRDefault="00C33EF0" w:rsidP="00BE0BEB">
      <w:pPr>
        <w:pStyle w:val="ListParagraph"/>
        <w:numPr>
          <w:ilvl w:val="0"/>
          <w:numId w:val="1"/>
        </w:numPr>
      </w:pPr>
      <w:r>
        <w:t>Stap 3</w:t>
      </w:r>
    </w:p>
    <w:p w:rsidR="00C33EF0" w:rsidRDefault="00C33EF0" w:rsidP="00BE0BEB">
      <w:pPr>
        <w:pStyle w:val="ListParagraph"/>
        <w:numPr>
          <w:ilvl w:val="1"/>
          <w:numId w:val="1"/>
        </w:numPr>
      </w:pPr>
      <w:r>
        <w:t>Hier kan het vertrekstation van de reiziger worden ingesteld.</w:t>
      </w:r>
    </w:p>
    <w:p w:rsidR="00C33EF0" w:rsidRDefault="00C33EF0" w:rsidP="00BE0BEB">
      <w:pPr>
        <w:pStyle w:val="ListParagraph"/>
        <w:ind w:left="1440"/>
      </w:pPr>
    </w:p>
    <w:p w:rsidR="00C33EF0" w:rsidRDefault="00C33EF0" w:rsidP="00BE0BEB">
      <w:pPr>
        <w:pStyle w:val="ListParagraph"/>
        <w:numPr>
          <w:ilvl w:val="0"/>
          <w:numId w:val="1"/>
        </w:numPr>
      </w:pPr>
      <w:r>
        <w:t>Stap 4</w:t>
      </w:r>
    </w:p>
    <w:p w:rsidR="00C33EF0" w:rsidRDefault="00C33EF0" w:rsidP="00BE0BEB">
      <w:pPr>
        <w:pStyle w:val="ListParagraph"/>
        <w:numPr>
          <w:ilvl w:val="1"/>
          <w:numId w:val="1"/>
        </w:numPr>
      </w:pPr>
      <w:r>
        <w:t>Hier kan de bestemming van de reiziger worden ingesteld.</w:t>
      </w:r>
    </w:p>
    <w:p w:rsidR="00C33EF0" w:rsidRDefault="00C33EF0" w:rsidP="00BE0BEB">
      <w:pPr>
        <w:pStyle w:val="ListParagraph"/>
        <w:ind w:left="1440"/>
      </w:pPr>
    </w:p>
    <w:p w:rsidR="00C33EF0" w:rsidRDefault="00C33EF0" w:rsidP="002A5923">
      <w:pPr>
        <w:pStyle w:val="ListParagraph"/>
        <w:numPr>
          <w:ilvl w:val="0"/>
          <w:numId w:val="1"/>
        </w:numPr>
      </w:pPr>
      <w:r>
        <w:t>Stap 5</w:t>
      </w:r>
    </w:p>
    <w:p w:rsidR="00C33EF0" w:rsidRDefault="00C33EF0" w:rsidP="002A5923">
      <w:pPr>
        <w:pStyle w:val="ListParagraph"/>
        <w:numPr>
          <w:ilvl w:val="1"/>
          <w:numId w:val="1"/>
        </w:numPr>
      </w:pPr>
      <w:r>
        <w:t>Gewenste vertrektijd afgerond op hele minuten kan hier worden opgegeven, de tijd word automatisch aangepast op de volgende hele minuut.</w:t>
      </w:r>
      <w:r>
        <w:br/>
      </w:r>
    </w:p>
    <w:p w:rsidR="00C33EF0" w:rsidRDefault="00C33EF0" w:rsidP="00BE0BEB">
      <w:pPr>
        <w:pStyle w:val="ListParagraph"/>
        <w:numPr>
          <w:ilvl w:val="0"/>
          <w:numId w:val="1"/>
        </w:numPr>
      </w:pPr>
      <w:r>
        <w:t>Stap 6</w:t>
      </w:r>
    </w:p>
    <w:p w:rsidR="00C33EF0" w:rsidRDefault="00C33EF0" w:rsidP="00BE0BEB">
      <w:pPr>
        <w:pStyle w:val="ListParagraph"/>
        <w:numPr>
          <w:ilvl w:val="1"/>
          <w:numId w:val="1"/>
        </w:numPr>
      </w:pPr>
      <w:r>
        <w:t>Het aantal reizigers met de gekozen route kan hier worden verhoogd of verlaagd.</w:t>
      </w:r>
    </w:p>
    <w:p w:rsidR="00C33EF0" w:rsidRDefault="00C33EF0" w:rsidP="00BE0BEB">
      <w:pPr>
        <w:pStyle w:val="ListParagraph"/>
        <w:ind w:left="1440"/>
      </w:pPr>
    </w:p>
    <w:p w:rsidR="00C33EF0" w:rsidRDefault="00C33EF0" w:rsidP="00096FBC">
      <w:pPr>
        <w:pStyle w:val="ListParagraph"/>
        <w:ind w:left="1440"/>
      </w:pPr>
    </w:p>
    <w:p w:rsidR="00C33EF0" w:rsidRDefault="00C33EF0" w:rsidP="00096FBC">
      <w:pPr>
        <w:pStyle w:val="ListParagraph"/>
        <w:numPr>
          <w:ilvl w:val="0"/>
          <w:numId w:val="1"/>
        </w:numPr>
      </w:pPr>
      <w:r>
        <w:t>Stap 7</w:t>
      </w:r>
    </w:p>
    <w:p w:rsidR="00C33EF0" w:rsidRDefault="00C33EF0" w:rsidP="00096FBC">
      <w:pPr>
        <w:pStyle w:val="ListParagraph"/>
        <w:numPr>
          <w:ilvl w:val="1"/>
          <w:numId w:val="1"/>
        </w:numPr>
      </w:pPr>
      <w:r>
        <w:t>Het aantal opgegeven reizigers van Stap 5 met de juiste vertrek en eindpunten worden hier aangemaakt en toegevoegd in de simulatie.</w:t>
      </w:r>
    </w:p>
    <w:p w:rsidR="00C33EF0" w:rsidRDefault="00C33EF0" w:rsidP="00D53255">
      <w:pPr>
        <w:pStyle w:val="ListParagraph"/>
        <w:ind w:left="1440"/>
      </w:pPr>
    </w:p>
    <w:p w:rsidR="00C33EF0" w:rsidRDefault="00C33EF0" w:rsidP="00096FBC">
      <w:pPr>
        <w:pStyle w:val="ListParagraph"/>
        <w:numPr>
          <w:ilvl w:val="0"/>
          <w:numId w:val="1"/>
        </w:numPr>
      </w:pPr>
      <w:r>
        <w:t>Stap 8</w:t>
      </w:r>
    </w:p>
    <w:p w:rsidR="00C33EF0" w:rsidRDefault="00C33EF0" w:rsidP="00D53255">
      <w:pPr>
        <w:pStyle w:val="ListParagraph"/>
        <w:numPr>
          <w:ilvl w:val="1"/>
          <w:numId w:val="1"/>
        </w:numPr>
      </w:pPr>
      <w:r>
        <w:t>Via deze knop kan een trein worden aangemaakt op het aangegeven station.</w:t>
      </w:r>
    </w:p>
    <w:p w:rsidR="00C33EF0" w:rsidRDefault="00C33EF0" w:rsidP="00D53255">
      <w:pPr>
        <w:pStyle w:val="ListParagraph"/>
        <w:ind w:left="1440"/>
      </w:pPr>
    </w:p>
    <w:p w:rsidR="00C33EF0" w:rsidRDefault="00C33EF0" w:rsidP="00D53255">
      <w:pPr>
        <w:pStyle w:val="ListParagraph"/>
        <w:numPr>
          <w:ilvl w:val="0"/>
          <w:numId w:val="1"/>
        </w:numPr>
      </w:pPr>
      <w:r>
        <w:t>Stap 9</w:t>
      </w:r>
    </w:p>
    <w:p w:rsidR="00C33EF0" w:rsidRDefault="00C33EF0" w:rsidP="00D53255">
      <w:pPr>
        <w:pStyle w:val="ListParagraph"/>
        <w:numPr>
          <w:ilvl w:val="1"/>
          <w:numId w:val="1"/>
        </w:numPr>
      </w:pPr>
      <w:r>
        <w:t>Treinen kunnen via deze knop worden verwijderd, het treinnummer om te verwijderen dient opgegeven te worden.</w:t>
      </w:r>
    </w:p>
    <w:p w:rsidR="00C33EF0" w:rsidRDefault="00C33EF0" w:rsidP="00BC4322">
      <w:pPr>
        <w:pStyle w:val="ListParagraph"/>
      </w:pPr>
    </w:p>
    <w:p w:rsidR="00C33EF0" w:rsidRDefault="00C33EF0" w:rsidP="00BC4322">
      <w:pPr>
        <w:pStyle w:val="ListParagraph"/>
        <w:numPr>
          <w:ilvl w:val="0"/>
          <w:numId w:val="5"/>
        </w:numPr>
      </w:pPr>
      <w:r>
        <w:t>Stap 10</w:t>
      </w:r>
    </w:p>
    <w:p w:rsidR="00C33EF0" w:rsidRDefault="00C33EF0" w:rsidP="00BC4322">
      <w:pPr>
        <w:pStyle w:val="ListParagraph"/>
        <w:numPr>
          <w:ilvl w:val="1"/>
          <w:numId w:val="5"/>
        </w:numPr>
      </w:pPr>
      <w:r>
        <w:t>Het aantal passagiers per trein kan hier gewijzigd worden</w:t>
      </w:r>
    </w:p>
    <w:p w:rsidR="00C33EF0" w:rsidRDefault="00C33EF0" w:rsidP="00D53255"/>
    <w:p w:rsidR="00C33EF0" w:rsidRDefault="00C33EF0" w:rsidP="00D53255">
      <w:pPr>
        <w:pStyle w:val="ListParagraph"/>
        <w:numPr>
          <w:ilvl w:val="0"/>
          <w:numId w:val="4"/>
        </w:numPr>
      </w:pPr>
      <w:r>
        <w:t>Stap 11</w:t>
      </w:r>
    </w:p>
    <w:p w:rsidR="00C33EF0" w:rsidRDefault="00C33EF0" w:rsidP="00D53255">
      <w:pPr>
        <w:pStyle w:val="ListParagraph"/>
        <w:numPr>
          <w:ilvl w:val="1"/>
          <w:numId w:val="4"/>
        </w:numPr>
      </w:pPr>
      <w:r>
        <w:t>Een algemeen overzicht van de huidige statistieken betreft de simulatie.</w:t>
      </w:r>
    </w:p>
    <w:p w:rsidR="00C33EF0" w:rsidRDefault="00C33EF0" w:rsidP="00D53255">
      <w:pPr>
        <w:pStyle w:val="ListParagraph"/>
        <w:ind w:left="1440"/>
      </w:pPr>
    </w:p>
    <w:p w:rsidR="00C33EF0" w:rsidRDefault="00C33EF0" w:rsidP="00D53255">
      <w:pPr>
        <w:pStyle w:val="ListParagraph"/>
        <w:numPr>
          <w:ilvl w:val="0"/>
          <w:numId w:val="4"/>
        </w:numPr>
      </w:pPr>
      <w:r>
        <w:t>Stap 12</w:t>
      </w:r>
    </w:p>
    <w:p w:rsidR="00C33EF0" w:rsidRDefault="00C33EF0" w:rsidP="00D53255">
      <w:pPr>
        <w:pStyle w:val="ListParagraph"/>
        <w:numPr>
          <w:ilvl w:val="1"/>
          <w:numId w:val="4"/>
        </w:numPr>
      </w:pPr>
      <w:r>
        <w:t>Een specifieker overzicht van de statistieken over de reizigers.</w:t>
      </w:r>
    </w:p>
    <w:p w:rsidR="00C33EF0" w:rsidRDefault="00C33EF0" w:rsidP="00D53255">
      <w:pPr>
        <w:pStyle w:val="ListParagraph"/>
        <w:ind w:left="1440"/>
      </w:pPr>
    </w:p>
    <w:p w:rsidR="00C33EF0" w:rsidRDefault="00C33EF0" w:rsidP="00D53255">
      <w:pPr>
        <w:pStyle w:val="ListParagraph"/>
        <w:numPr>
          <w:ilvl w:val="0"/>
          <w:numId w:val="4"/>
        </w:numPr>
      </w:pPr>
      <w:r>
        <w:t>Stap 13</w:t>
      </w:r>
    </w:p>
    <w:p w:rsidR="00C33EF0" w:rsidRDefault="00C33EF0" w:rsidP="00D53255">
      <w:pPr>
        <w:pStyle w:val="ListParagraph"/>
        <w:numPr>
          <w:ilvl w:val="1"/>
          <w:numId w:val="4"/>
        </w:numPr>
      </w:pPr>
      <w:r>
        <w:t>Een specifieker overzicht van de statistieken over de stations.</w:t>
      </w:r>
    </w:p>
    <w:p w:rsidR="00C33EF0" w:rsidRDefault="00C33EF0" w:rsidP="00D53255">
      <w:pPr>
        <w:pStyle w:val="ListParagraph"/>
        <w:ind w:left="1440"/>
      </w:pPr>
    </w:p>
    <w:p w:rsidR="00C33EF0" w:rsidRDefault="00C33EF0" w:rsidP="00D53255">
      <w:pPr>
        <w:pStyle w:val="ListParagraph"/>
        <w:numPr>
          <w:ilvl w:val="0"/>
          <w:numId w:val="4"/>
        </w:numPr>
      </w:pPr>
      <w:r>
        <w:t>Stap 14:</w:t>
      </w:r>
    </w:p>
    <w:p w:rsidR="00C33EF0" w:rsidRDefault="00C33EF0" w:rsidP="00D53255">
      <w:pPr>
        <w:pStyle w:val="ListParagraph"/>
        <w:numPr>
          <w:ilvl w:val="1"/>
          <w:numId w:val="4"/>
        </w:numPr>
      </w:pPr>
      <w:r>
        <w:t>Een specifieker overzicht van de statistieken over de stations.</w:t>
      </w:r>
    </w:p>
    <w:p w:rsidR="00C33EF0" w:rsidRDefault="00C33EF0" w:rsidP="00BC4322">
      <w:pPr>
        <w:pStyle w:val="ListParagraph"/>
        <w:ind w:left="0"/>
      </w:pPr>
      <w:r>
        <w:br w:type="pag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334.5pt">
            <v:imagedata r:id="rId5" o:title=""/>
          </v:shape>
        </w:pict>
      </w:r>
    </w:p>
    <w:p w:rsidR="00C33EF0" w:rsidRDefault="00C33EF0" w:rsidP="00BC4322">
      <w:pPr>
        <w:pStyle w:val="ListParagraph"/>
        <w:ind w:left="0"/>
      </w:pPr>
    </w:p>
    <w:sectPr w:rsidR="00C33EF0" w:rsidSect="00AC11AE">
      <w:pgSz w:w="11906" w:h="16838"/>
      <w:pgMar w:top="1417" w:right="144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A16B3"/>
    <w:multiLevelType w:val="hybridMultilevel"/>
    <w:tmpl w:val="F36ABF10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>
    <w:nsid w:val="2AF37482"/>
    <w:multiLevelType w:val="hybridMultilevel"/>
    <w:tmpl w:val="E90E41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4380D7C"/>
    <w:multiLevelType w:val="hybridMultilevel"/>
    <w:tmpl w:val="15BE62D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4D7A7894"/>
    <w:multiLevelType w:val="hybridMultilevel"/>
    <w:tmpl w:val="BCFC8B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6397662"/>
    <w:multiLevelType w:val="hybridMultilevel"/>
    <w:tmpl w:val="C19CEE1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72D2"/>
    <w:rsid w:val="00096FBC"/>
    <w:rsid w:val="002A5923"/>
    <w:rsid w:val="003342B1"/>
    <w:rsid w:val="004E69D2"/>
    <w:rsid w:val="004E6F34"/>
    <w:rsid w:val="006422FC"/>
    <w:rsid w:val="009216FE"/>
    <w:rsid w:val="00AC11AE"/>
    <w:rsid w:val="00BC4322"/>
    <w:rsid w:val="00BE0BEB"/>
    <w:rsid w:val="00C33EF0"/>
    <w:rsid w:val="00D53255"/>
    <w:rsid w:val="00DC470B"/>
    <w:rsid w:val="00EA3FE3"/>
    <w:rsid w:val="00F6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1AE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72D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124</TotalTime>
  <Pages>3</Pages>
  <Words>236</Words>
  <Characters>1302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Speedy</dc:creator>
  <cp:keywords/>
  <dc:description/>
  <cp:lastModifiedBy>Erik Hoogland</cp:lastModifiedBy>
  <cp:revision>6</cp:revision>
  <dcterms:created xsi:type="dcterms:W3CDTF">2008-01-08T10:49:00Z</dcterms:created>
  <dcterms:modified xsi:type="dcterms:W3CDTF">2008-01-15T10:40:00Z</dcterms:modified>
</cp:coreProperties>
</file>